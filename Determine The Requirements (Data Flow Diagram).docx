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63"/>
      </w:pPr>
      <w:r>
        <w:t>Project Design Phase-</w:t>
      </w:r>
      <w:r>
        <w:rPr>
          <w:spacing w:val="-5"/>
        </w:rPr>
        <w:t>II</w:t>
      </w:r>
    </w:p>
    <w:p>
      <w:pPr>
        <w:pStyle w:val="16"/>
      </w:pPr>
      <w:r>
        <w:t xml:space="preserve">Data Flow Diagram &amp; User </w:t>
      </w:r>
      <w:r>
        <w:rPr>
          <w:spacing w:val="-2"/>
        </w:rPr>
        <w:t>Stories</w:t>
      </w:r>
    </w:p>
    <w:p>
      <w:pPr>
        <w:pStyle w:val="15"/>
        <w:spacing w:before="53"/>
        <w:rPr>
          <w:rFonts w:ascii="Arial" w:hAnsi="Arial"/>
          <w:b/>
          <w:sz w:val="20"/>
        </w:rPr>
      </w:pPr>
    </w:p>
    <w:tbl>
      <w:tblPr>
        <w:jc w:val="left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rPr>
          <w:trHeight w:val="459"/>
        </w:trPr>
        <w:tc>
          <w:tcPr>
            <w:tcW w:w="4500" w:type="dxa"/>
          </w:tcPr>
          <w:p>
            <w:pPr>
              <w:pStyle w:val="18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>
            <w:pPr>
              <w:pStyle w:val="18"/>
              <w:spacing w:line="235" w:lineRule="exact"/>
              <w:ind w:left="0" w:firstLine="0"/>
              <w:jc w:val="left"/>
            </w:pPr>
            <w:r>
              <w:rPr>
                <w:spacing w:val="-2"/>
              </w:rPr>
              <w:t>17th July</w:t>
            </w:r>
            <w:bookmarkStart w:id="0" w:name="_GoBack"/>
            <w:bookmarkEnd w:id="0"/>
            <w:r>
              <w:rPr>
                <w:spacing w:val="-2"/>
              </w:rPr>
              <w:t>, 2025</w:t>
            </w:r>
          </w:p>
        </w:tc>
      </w:tr>
      <w:tr>
        <w:trPr>
          <w:trHeight w:val="366"/>
        </w:trPr>
        <w:tc>
          <w:tcPr>
            <w:tcW w:w="4500" w:type="dxa"/>
          </w:tcPr>
          <w:p>
            <w:pPr>
              <w:pStyle w:val="18"/>
              <w:spacing w:line="195" w:lineRule="exact"/>
              <w:ind w:left="97"/>
              <w:jc w:val="left"/>
              <w:rPr>
                <w:spacing w:val="-5"/>
              </w:rPr>
            </w:pPr>
          </w:p>
          <w:p>
            <w:pPr>
              <w:pStyle w:val="18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 Id:</w:t>
            </w:r>
          </w:p>
        </w:tc>
        <w:tc>
          <w:tcPr>
            <w:tcW w:w="4860" w:type="dxa"/>
          </w:tcPr>
          <w:p>
            <w:r>
              <w:t>LTVIP2025TMID56158</w:t>
            </w:r>
          </w:p>
        </w:tc>
      </w:tr>
      <w:tr>
        <w:trPr>
          <w:trHeight w:val="539"/>
        </w:trPr>
        <w:tc>
          <w:tcPr>
            <w:tcW w:w="4500" w:type="dxa"/>
          </w:tcPr>
          <w:p>
            <w:pPr>
              <w:pStyle w:val="18"/>
              <w:spacing w:line="215" w:lineRule="exact"/>
              <w:ind w:left="97"/>
              <w:jc w:val="left"/>
            </w:pPr>
          </w:p>
          <w:p>
            <w:pPr>
              <w:pStyle w:val="18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>
            <w:pPr>
              <w:pStyle w:val="18"/>
              <w:spacing w:line="215" w:lineRule="exact"/>
              <w:ind w:left="112"/>
              <w:jc w:val="left"/>
            </w:pPr>
          </w:p>
          <w:p>
            <w:pPr>
              <w:pStyle w:val="18"/>
              <w:spacing w:line="215" w:lineRule="exact"/>
              <w:ind w:left="112"/>
              <w:jc w:val="left"/>
            </w:pPr>
            <w:r>
              <w:t>TrafficTelligence: Advanced Traffic Volume Estimation with Machine Learning</w:t>
            </w:r>
          </w:p>
        </w:tc>
      </w:tr>
      <w:tr>
        <w:trPr>
          <w:trHeight w:val="490"/>
        </w:trPr>
        <w:tc>
          <w:tcPr>
            <w:tcW w:w="4500" w:type="dxa"/>
          </w:tcPr>
          <w:p>
            <w:pPr>
              <w:pStyle w:val="18"/>
              <w:spacing w:line="195" w:lineRule="exact"/>
              <w:ind w:left="97"/>
              <w:jc w:val="left"/>
            </w:pPr>
          </w:p>
          <w:p>
            <w:pPr>
              <w:pStyle w:val="18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>
            <w:pPr>
              <w:pStyle w:val="18"/>
              <w:spacing w:line="195" w:lineRule="exact"/>
              <w:ind w:left="112"/>
              <w:jc w:val="left"/>
            </w:pPr>
          </w:p>
          <w:p>
            <w:pPr>
              <w:pStyle w:val="18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>
      <w:pPr>
        <w:pStyle w:val="15"/>
        <w:rPr>
          <w:rFonts w:ascii="Arial" w:hAnsi="Arial"/>
          <w:b/>
          <w:sz w:val="24"/>
        </w:rPr>
      </w:pPr>
    </w:p>
    <w:p>
      <w:pPr>
        <w:pStyle w:val="15"/>
        <w:rPr>
          <w:rFonts w:ascii="Arial" w:hAnsi="Arial"/>
          <w:b/>
          <w:sz w:val="24"/>
        </w:rPr>
      </w:pPr>
    </w:p>
    <w:p>
      <w:pPr>
        <w:ind w:left="480" w:firstLine="72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Flow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pacing w:val="-2"/>
          <w:sz w:val="32"/>
          <w:szCs w:val="32"/>
        </w:rPr>
        <w:t>Diagrams:</w:t>
      </w:r>
    </w:p>
    <w:p>
      <w:pPr>
        <w:pStyle w:val="15"/>
        <w:spacing w:before="180" w:line="360" w:lineRule="auto"/>
        <w:ind w:left="1200" w:right="609"/>
        <w:jc w:val="both"/>
        <w:rPr>
          <w:rFonts w:ascii="Times New Roman" w:cs="Times New Roman" w:hAnsi="Times New Roman"/>
          <w:spacing w:val="-2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Data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Flow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Diagram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(DFD)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is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traditional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visual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representation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of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the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information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flows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within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system.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neat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and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clear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DFD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can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depict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the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>
        <w:rPr>
          <w:rFonts w:ascii="Times New Roman" w:cs="Times New Roman" w:hAnsi="Times New Roman"/>
          <w:spacing w:val="-2"/>
          <w:sz w:val="28"/>
          <w:szCs w:val="28"/>
        </w:rPr>
        <w:t>stored.</w:t>
      </w:r>
    </w:p>
    <w:p>
      <w:pPr>
        <w:pStyle w:val="15"/>
        <w:spacing w:before="180" w:line="259" w:lineRule="auto"/>
        <w:ind w:left="1200" w:right="609"/>
      </w:pPr>
      <w:r>
        <w:drawing>
          <wp:inline distT="0" distB="0" distL="0" distR="0">
            <wp:extent cx="6026150" cy="65532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6150" cy="6553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14"/>
        </w:rPr>
        <w:sectPr>
          <w:type w:val="continuous"/>
          <w:pgSz w:w="16840" w:h="11920" w:orient="landscape"/>
          <w:pgMar w:top="1320" w:right="140" w:bottom="280" w:left="140" w:header="720" w:footer="720" w:gutter="0"/>
          <w:docGrid w:linePitch="312" w:charSpace="0"/>
        </w:sectPr>
      </w:pPr>
    </w:p>
    <w:p>
      <w:pPr>
        <w:spacing w:before="80"/>
        <w:rPr>
          <w:rFonts w:ascii="Arial" w:hAnsi="Arial"/>
          <w:b/>
        </w:rPr>
      </w:pP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Stories</w:t>
      </w:r>
    </w:p>
    <w:p>
      <w:pPr>
        <w:pStyle w:val="15"/>
        <w:spacing w:before="117"/>
        <w:rPr>
          <w:rFonts w:ascii="Arial" w:hAnsi="Arial"/>
          <w:b/>
          <w:sz w:val="20"/>
        </w:rPr>
      </w:pPr>
    </w:p>
    <w:tbl>
      <w:tblPr>
        <w:jc w:val="left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>
        <w:trPr>
          <w:trHeight w:val="514"/>
        </w:trPr>
        <w:tc>
          <w:tcPr>
            <w:tcW w:w="2320" w:type="dxa"/>
          </w:tcPr>
          <w:p>
            <w:pPr>
              <w:pStyle w:val="18"/>
              <w:spacing w:before="1"/>
              <w:ind w:left="0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  <w:p>
            <w:pPr>
              <w:pStyle w:val="18"/>
              <w:ind w:left="12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>
            <w:pPr>
              <w:pStyle w:val="18"/>
              <w:spacing w:line="264" w:lineRule="exact"/>
              <w:ind w:left="12" w:right="62" w:firstLine="366"/>
              <w:jc w:val="lef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Functional </w:t>
            </w:r>
            <w:r>
              <w:rPr>
                <w:rFonts w:ascii="Arial" w:hAnsi="Arial"/>
                <w:b/>
                <w:sz w:val="18"/>
                <w:szCs w:val="18"/>
              </w:rPr>
              <w:t>Requirement</w:t>
            </w:r>
            <w:r>
              <w:rPr>
                <w:rFonts w:ascii="Arial" w:hAnsi="Arial"/>
                <w:b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>
            <w:pPr>
              <w:pStyle w:val="18"/>
              <w:spacing w:before="1"/>
              <w:ind w:left="277" w:right="12" w:hanging="128"/>
              <w:jc w:val="lef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Story </w:t>
            </w: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>
            <w:pPr>
              <w:pStyle w:val="18"/>
              <w:spacing w:before="1"/>
              <w:ind w:left="0" w:right="112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Story</w:t>
            </w:r>
            <w:r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>
            <w:pPr>
              <w:pStyle w:val="18"/>
              <w:spacing w:before="1"/>
              <w:ind w:left="60" w:right="1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Acceptance</w:t>
            </w:r>
            <w:r>
              <w:rPr>
                <w:rFonts w:ascii="Arial" w:hAnsi="Arial"/>
                <w:b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>
            <w:pPr>
              <w:pStyle w:val="18"/>
              <w:spacing w:before="1"/>
              <w:ind w:left="12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>
            <w:pPr>
              <w:pStyle w:val="18"/>
              <w:spacing w:before="1"/>
              <w:ind w:left="12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>
        <w:trPr>
          <w:trHeight w:val="702"/>
        </w:trPr>
        <w:tc>
          <w:tcPr>
            <w:tcW w:w="2320" w:type="dxa"/>
          </w:tcPr>
          <w:p>
            <w:pPr>
              <w:pStyle w:val="18"/>
              <w:ind w:left="3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>
            <w:pPr>
              <w:pStyle w:val="18"/>
              <w:spacing w:line="250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>
            <w:pPr>
              <w:pStyle w:val="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>
            <w:pPr>
              <w:pStyle w:val="18"/>
              <w:spacing w:line="250" w:lineRule="auto"/>
              <w:ind w:left="973" w:hanging="473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>
            <w:pPr>
              <w:pStyle w:val="18"/>
              <w:spacing w:before="1" w:line="202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>
            <w:pPr>
              <w:pStyle w:val="18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>
        <w:trPr>
          <w:trHeight w:val="954"/>
        </w:trPr>
        <w:tc>
          <w:tcPr>
            <w:tcW w:w="2320" w:type="dxa"/>
          </w:tcPr>
          <w:p>
            <w:pPr>
              <w:pStyle w:val="18"/>
              <w:ind w:left="554" w:hanging="4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>
            <w:pPr>
              <w:pStyle w:val="18"/>
              <w:spacing w:before="14"/>
              <w:ind w:left="0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  <w:p>
            <w:pPr>
              <w:pStyle w:val="18"/>
              <w:spacing w:line="250" w:lineRule="auto"/>
              <w:ind w:left="12" w:righ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>
            <w:pPr>
              <w:pStyle w:val="18"/>
              <w:spacing w:before="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>
            <w:pPr>
              <w:pStyle w:val="18"/>
              <w:spacing w:before="1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Application suggests a approximate congestion in the route.</w:t>
            </w:r>
          </w:p>
        </w:tc>
        <w:tc>
          <w:tcPr>
            <w:tcW w:w="2120" w:type="dxa"/>
          </w:tcPr>
          <w:p>
            <w:pPr>
              <w:pStyle w:val="18"/>
              <w:spacing w:before="3" w:line="250" w:lineRule="auto"/>
              <w:ind w:left="50" w:right="-1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Application suggests an approximate congestion in the route.</w:t>
            </w:r>
          </w:p>
        </w:tc>
        <w:tc>
          <w:tcPr>
            <w:tcW w:w="940" w:type="dxa"/>
          </w:tcPr>
          <w:p>
            <w:pPr>
              <w:pStyle w:val="18"/>
              <w:spacing w:before="3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before="3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>
        <w:trPr>
          <w:trHeight w:val="475"/>
        </w:trPr>
        <w:tc>
          <w:tcPr>
            <w:tcW w:w="2320" w:type="dxa"/>
          </w:tcPr>
          <w:p>
            <w:pPr>
              <w:pStyle w:val="18"/>
              <w:ind w:left="682" w:right="392" w:hanging="251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>
            <w:pPr>
              <w:pStyle w:val="18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>
            <w:pPr>
              <w:pStyle w:val="18"/>
              <w:spacing w:line="22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>
            <w:pPr>
              <w:pStyle w:val="18"/>
              <w:spacing w:before="10" w:line="222" w:lineRule="exac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>
            <w:pPr>
              <w:pStyle w:val="18"/>
              <w:spacing w:before="10" w:line="217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>
            <w:pPr>
              <w:pStyle w:val="18"/>
              <w:spacing w:line="22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3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>
        <w:trPr>
          <w:trHeight w:val="694"/>
        </w:trPr>
        <w:tc>
          <w:tcPr>
            <w:tcW w:w="2320" w:type="dxa"/>
          </w:tcPr>
          <w:p>
            <w:pPr>
              <w:pStyle w:val="18"/>
              <w:spacing w:line="250" w:lineRule="auto"/>
              <w:ind w:left="711" w:right="307" w:hanging="273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Website Developer</w:t>
            </w:r>
          </w:p>
        </w:tc>
        <w:tc>
          <w:tcPr>
            <w:tcW w:w="2140" w:type="dxa"/>
          </w:tcPr>
          <w:p>
            <w:pPr>
              <w:pStyle w:val="18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>
            <w:pPr>
              <w:pStyle w:val="18"/>
              <w:spacing w:line="21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>
            <w:pPr>
              <w:pStyle w:val="18"/>
              <w:spacing w:line="207" w:lineRule="exac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>
            <w:pPr>
              <w:pStyle w:val="18"/>
              <w:spacing w:line="250" w:lineRule="auto"/>
              <w:ind w:left="239" w:firstLine="77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>
            <w:pPr>
              <w:pStyle w:val="18"/>
              <w:spacing w:line="21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line="21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>
        <w:trPr>
          <w:trHeight w:val="475"/>
        </w:trPr>
        <w:tc>
          <w:tcPr>
            <w:tcW w:w="2320" w:type="dxa"/>
          </w:tcPr>
          <w:p>
            <w:pPr>
              <w:pStyle w:val="18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>
            <w:pPr>
              <w:pStyle w:val="18"/>
              <w:spacing w:line="251" w:lineRule="exact"/>
              <w:ind w:left="12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>
            <w:pPr>
              <w:pStyle w:val="18"/>
              <w:spacing w:before="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>
            <w:pPr>
              <w:pStyle w:val="18"/>
              <w:spacing w:before="10" w:line="217" w:lineRule="exact"/>
              <w:ind w:left="4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>
            <w:pPr>
              <w:pStyle w:val="18"/>
              <w:spacing w:before="7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>
              <w:rPr>
                <w:rFonts w:ascii="Segoe UI" w:eastAsia="Times New Roman" w:cs="Segoe UI" w:hAnsi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>
            <w:pPr>
              <w:pStyle w:val="18"/>
              <w:spacing w:before="7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line="22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</w:tr>
      <w:tr>
        <w:trPr>
          <w:trHeight w:val="470"/>
        </w:trPr>
        <w:tc>
          <w:tcPr>
            <w:tcW w:w="2320" w:type="dxa"/>
          </w:tcPr>
          <w:p>
            <w:pPr>
              <w:pStyle w:val="18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>
            <w:pPr>
              <w:pStyle w:val="18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>
            <w:pPr>
              <w:pStyle w:val="18"/>
              <w:spacing w:line="222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>
            <w:pPr>
              <w:pStyle w:val="18"/>
              <w:spacing w:line="222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</w:rPr>
              <w:t>implement</w:t>
            </w:r>
            <w:r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data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augmentation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techniques</w:t>
            </w:r>
            <w:r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(e.g.,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rotation,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>
            <w:pPr>
              <w:pStyle w:val="18"/>
              <w:spacing w:before="10" w:line="218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>
            <w:pPr>
              <w:pStyle w:val="18"/>
              <w:spacing w:line="222" w:lineRule="exact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>
            <w:pPr>
              <w:pStyle w:val="18"/>
              <w:spacing w:line="222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</w:tr>
      <w:tr>
        <w:trPr>
          <w:trHeight w:val="953"/>
        </w:trPr>
        <w:tc>
          <w:tcPr>
            <w:tcW w:w="2320" w:type="dxa"/>
          </w:tcPr>
          <w:p>
            <w:pPr>
              <w:pStyle w:val="18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>
            <w:pPr>
              <w:pStyle w:val="18"/>
              <w:spacing w:line="250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Testing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&amp;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>
            <w:pPr>
              <w:pStyle w:val="18"/>
              <w:spacing w:line="225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>
            <w:pPr>
              <w:pStyle w:val="18"/>
              <w:spacing w:line="250" w:lineRule="auto"/>
              <w:ind w:left="459" w:right="3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conduct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thorough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web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interface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identify and report any issues or bugs. fine-tune the model</w:t>
            </w:r>
          </w:p>
          <w:p>
            <w:pPr>
              <w:pStyle w:val="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hyperparameters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optimize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its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performance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based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feedback</w:t>
            </w:r>
          </w:p>
          <w:p>
            <w:pPr>
              <w:pStyle w:val="18"/>
              <w:spacing w:before="6" w:line="21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>
            <w:pPr>
              <w:pStyle w:val="18"/>
              <w:spacing w:line="250" w:lineRule="auto"/>
              <w:ind w:left="589" w:hanging="43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create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web </w:t>
            </w:r>
            <w:r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>
            <w:pPr>
              <w:pStyle w:val="18"/>
              <w:spacing w:line="225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5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</w:tr>
    </w:tbl>
    <w:p>
      <w:pPr>
        <w:spacing w:line="225" w:lineRule="exact"/>
        <w:rPr>
          <w:sz w:val="20"/>
        </w:rPr>
        <w:sectPr>
          <w:pgSz w:w="16840" w:h="11920" w:orient="landscape"/>
          <w:pgMar w:top="1040" w:right="140" w:bottom="280" w:left="140" w:header="720" w:footer="720" w:gutter="0"/>
          <w:docGrid w:linePitch="312" w:charSpace="0"/>
        </w:sectPr>
      </w:pPr>
    </w:p>
    <w:p>
      <w:pPr>
        <w:pStyle w:val="15"/>
        <w:spacing w:before="4"/>
        <w:rPr>
          <w:rFonts w:ascii="Arial" w:hAnsi="Arial"/>
          <w:b/>
          <w:sz w:val="2"/>
          <w:szCs w:val="2"/>
        </w:rPr>
      </w:pPr>
    </w:p>
    <w:sectPr>
      <w:pgSz w:w="16840" w:h="11920" w:orient="landscape"/>
      <w:pgMar w:top="1360" w:right="140" w:bottom="280" w:left="1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styleId="16">
    <w:name w:val="Title"/>
    <w:basedOn w:val="0"/>
    <w:pPr>
      <w:spacing w:before="22"/>
      <w:ind w:left="617"/>
      <w:jc w:val="center"/>
    </w:pPr>
    <w:rPr>
      <w:rFonts w:ascii="Arial" w:eastAsia="Arial" w:cs="Arial" w:hAnsi="Arial"/>
      <w:b/>
      <w:bCs/>
      <w:sz w:val="24"/>
      <w:szCs w:val="24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  <w:pPr>
      <w:ind w:left="135"/>
      <w:jc w:val="center"/>
    </w:pPr>
  </w:style>
  <w:style w:type="paragraph" w:styleId="19">
    <w:name w:val="header"/>
    <w:basedOn w:val="0"/>
    <w:pPr>
      <w:tabs>
        <w:tab w:val="center" w:pos="4513"/>
        <w:tab w:val="right" w:pos="9026"/>
      </w:tabs>
    </w:pPr>
  </w:style>
  <w:style w:type="paragraph" w:styleId="20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365</Words>
  <Characters>2181</Characters>
  <Lines>122</Lines>
  <Paragraphs>71</Paragraphs>
  <CharactersWithSpaces>2475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Sarvesh _Adithya</dc:creator>
  <cp:lastModifiedBy>vivo user</cp:lastModifiedBy>
  <cp:revision>2</cp:revision>
  <cp:lastPrinted>2023-11-08T16:04:00Z</cp:lastPrinted>
  <dcterms:created xsi:type="dcterms:W3CDTF">2025-06-29T03:03:00Z</dcterms:created>
  <dcterms:modified xsi:type="dcterms:W3CDTF">2025-07-16T23:08:51Z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2023-11-07T16:00:00Z</vt:filetime>
  </property>
  <property fmtid="{D5CDD505-2E9C-101B-9397-08002B2CF9AE}" pid="3" name="Creator">
    <vt:lpwstr>PDFium</vt:lpwstr>
  </property>
  <property fmtid="{D5CDD505-2E9C-101B-9397-08002B2CF9AE}" pid="4" name="LastSaved">
    <vt:filetime>2023-11-07T16:00:00Z</vt:filetime>
  </property>
  <property fmtid="{D5CDD505-2E9C-101B-9397-08002B2CF9AE}" pid="5" name="Producer">
    <vt:lpwstr>3-Heights(TM) PDF Analysis &amp; Repair Shell 4.12.26.3 (http://www.pdf-tools.com)</vt:lpwstr>
  </property>
</Properties>
</file>